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28EFD765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1E01C5FA" w14:textId="7F0DABE4" w:rsidR="000629D5" w:rsidRDefault="004A7BF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280CDB1" wp14:editId="4CAA4214">
                  <wp:extent cx="1805050" cy="2707575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984" cy="2710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514C257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48705820" w14:textId="35860089" w:rsidR="000629D5" w:rsidRPr="004A7BF7" w:rsidRDefault="004A7BF7" w:rsidP="00846D4F">
            <w:pPr>
              <w:pStyle w:val="af4"/>
            </w:pPr>
            <w:r>
              <w:t>Иван Иванов</w:t>
            </w:r>
          </w:p>
          <w:p w14:paraId="18F19945" w14:textId="491E4FE1" w:rsidR="000629D5" w:rsidRPr="004A7BF7" w:rsidRDefault="004A7BF7" w:rsidP="00846D4F">
            <w:pPr>
              <w:pStyle w:val="af4"/>
              <w:rPr>
                <w:lang w:val="en-US"/>
              </w:rPr>
            </w:pPr>
            <w:r>
              <w:t>Отдел</w:t>
            </w:r>
            <w:r w:rsidRPr="004A7BF7">
              <w:rPr>
                <w:lang w:val="en-US"/>
              </w:rPr>
              <w:t xml:space="preserve"> </w:t>
            </w:r>
            <w:r>
              <w:t>кадров</w:t>
            </w:r>
            <w:r w:rsidRPr="004A7BF7">
              <w:rPr>
                <w:lang w:val="en-US"/>
              </w:rPr>
              <w:t xml:space="preserve"> </w:t>
            </w:r>
            <w:r>
              <w:rPr>
                <w:lang w:val="en-US"/>
              </w:rPr>
              <w:t>JetBrains</w:t>
            </w:r>
          </w:p>
          <w:p w14:paraId="0791B726" w14:textId="7518CE24" w:rsidR="000629D5" w:rsidRPr="004A7BF7" w:rsidRDefault="004A7BF7" w:rsidP="00846D4F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JetBrains</w:t>
            </w:r>
          </w:p>
          <w:p w14:paraId="7C2BE06D" w14:textId="591C6D3D" w:rsidR="000629D5" w:rsidRPr="004A7BF7" w:rsidRDefault="004A7BF7" w:rsidP="00846D4F">
            <w:pPr>
              <w:pStyle w:val="af4"/>
            </w:pPr>
            <w:r>
              <w:t>Казанская 6</w:t>
            </w:r>
          </w:p>
          <w:p w14:paraId="3A4DBB92" w14:textId="40B67F7E" w:rsidR="000629D5" w:rsidRDefault="004A7BF7" w:rsidP="00846D4F">
            <w:pPr>
              <w:pStyle w:val="af4"/>
            </w:pPr>
            <w:r>
              <w:t>19000, Санкт-Петербург</w:t>
            </w:r>
          </w:p>
          <w:p w14:paraId="21A51038" w14:textId="58116598" w:rsidR="00846D4F" w:rsidRPr="00846D4F" w:rsidRDefault="000629D5" w:rsidP="004A7BF7">
            <w:r w:rsidRPr="00BF09B3">
              <w:rPr>
                <w:lang w:bidi="ru-RU"/>
              </w:rPr>
              <w:t xml:space="preserve">Здравствуйте, </w:t>
            </w:r>
            <w:r w:rsidR="004A7BF7">
              <w:t>Иван Иванов</w:t>
            </w:r>
            <w:r w:rsidRPr="00BF09B3">
              <w:rPr>
                <w:lang w:bidi="ru-RU"/>
              </w:rPr>
              <w:t>!</w:t>
            </w:r>
          </w:p>
          <w:p w14:paraId="546BFD79" w14:textId="68F073E8" w:rsidR="00846D4F" w:rsidRPr="00846D4F" w:rsidRDefault="004A7BF7" w:rsidP="00846D4F">
            <w:r>
              <w:t>Вы ищете программиста, который:</w:t>
            </w:r>
          </w:p>
          <w:p w14:paraId="12B35077" w14:textId="3B509A7F" w:rsidR="004A7BF7" w:rsidRDefault="004A7BF7" w:rsidP="004A7BF7">
            <w:pPr>
              <w:pStyle w:val="a"/>
            </w:pPr>
            <w:r>
              <w:t>Имеет 3 года опыта работы программистом?</w:t>
            </w:r>
          </w:p>
          <w:p w14:paraId="482310E3" w14:textId="216859FA" w:rsidR="004A7BF7" w:rsidRDefault="004A7BF7" w:rsidP="004A7BF7">
            <w:pPr>
              <w:pStyle w:val="a"/>
            </w:pPr>
            <w:r>
              <w:t>Знает все актуальные языки программирования?</w:t>
            </w:r>
          </w:p>
          <w:p w14:paraId="65CF3B41" w14:textId="1E43C957" w:rsidR="004A7BF7" w:rsidRDefault="004A7BF7" w:rsidP="004A7BF7">
            <w:pPr>
              <w:pStyle w:val="a"/>
            </w:pPr>
            <w:r>
              <w:t>Владеет навыками делового общения?</w:t>
            </w:r>
          </w:p>
          <w:p w14:paraId="539C0A05" w14:textId="203BDD16" w:rsidR="004A7BF7" w:rsidRDefault="004A7BF7" w:rsidP="004A7BF7">
            <w:pPr>
              <w:pStyle w:val="a"/>
            </w:pPr>
            <w:r>
              <w:t>Постоянно обучается и совершенствует свои навыки?</w:t>
            </w:r>
          </w:p>
          <w:p w14:paraId="339D5B80" w14:textId="77777777" w:rsidR="004A7BF7" w:rsidRPr="004A7BF7" w:rsidRDefault="004A7BF7" w:rsidP="004A7BF7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  <w:p w14:paraId="058530C9" w14:textId="47583651" w:rsidR="00846D4F" w:rsidRPr="00846D4F" w:rsidRDefault="00846D4F" w:rsidP="004A7BF7">
            <w:pPr>
              <w:pStyle w:val="a"/>
              <w:numPr>
                <w:ilvl w:val="0"/>
                <w:numId w:val="0"/>
              </w:numPr>
              <w:ind w:left="720" w:hanging="360"/>
            </w:pPr>
          </w:p>
          <w:p w14:paraId="5B063668" w14:textId="01389DA2" w:rsidR="000629D5" w:rsidRPr="00BF09B3" w:rsidRDefault="004A7BF7" w:rsidP="004A7BF7">
            <w:r>
              <w:t xml:space="preserve">Если да, то Вам не нужно больше искать. В приложенном резюме приведены сведения, которые подтверждают, что я отвечаю всем заявленным требованиям </w:t>
            </w:r>
            <w:r>
              <w:br/>
            </w:r>
            <w:r>
              <w:t xml:space="preserve">С радостью представлю себя при личной встрече в компании </w:t>
            </w:r>
            <w:proofErr w:type="spellStart"/>
            <w:r>
              <w:t>JetBrains</w:t>
            </w:r>
            <w:proofErr w:type="spellEnd"/>
            <w:r>
              <w:t xml:space="preserve">. Чтобы назначить собеседование, Вы можете связаться со мной по номеру +123 123 321. С готовностью отвечу на Ваш звонок с 9:00 до 20:00, но оставить голосовое сообщение Вы можете в любое удобное время, и я перезвоню Вам при первой же возможности. </w:t>
            </w:r>
            <w:r>
              <w:br/>
            </w:r>
            <w:r>
              <w:t xml:space="preserve">Благодарю Вас за прочтение моего резюме. С нетерпением жду Вашего ответа и надеюсь на дальнейшее сотрудничество. </w:t>
            </w:r>
            <w:r>
              <w:br/>
            </w:r>
            <w:r>
              <w:br/>
            </w:r>
            <w:r>
              <w:t>С уважением,</w:t>
            </w:r>
          </w:p>
          <w:p w14:paraId="18622B12" w14:textId="77777777" w:rsidR="000629D5" w:rsidRPr="00BF09B3" w:rsidRDefault="000629D5" w:rsidP="00846D4F"/>
          <w:p w14:paraId="091B0B9D" w14:textId="4F2DA8C1" w:rsidR="000629D5" w:rsidRDefault="004A7BF7" w:rsidP="00846D4F">
            <w:proofErr w:type="spellStart"/>
            <w:r>
              <w:t>Нюхалов</w:t>
            </w:r>
            <w:proofErr w:type="spellEnd"/>
            <w:r>
              <w:t xml:space="preserve"> Денис</w:t>
            </w:r>
          </w:p>
          <w:p w14:paraId="6D9930BE" w14:textId="1DFEB98B" w:rsidR="000629D5" w:rsidRDefault="000629D5" w:rsidP="00846D4F"/>
        </w:tc>
      </w:tr>
      <w:tr w:rsidR="000629D5" w14:paraId="46EB750E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1427069A" w14:textId="074B15AB" w:rsidR="000629D5" w:rsidRPr="004A7BF7" w:rsidRDefault="004A7BF7" w:rsidP="00846D4F">
            <w:pPr>
              <w:pStyle w:val="a4"/>
              <w:rPr>
                <w:sz w:val="56"/>
                <w:szCs w:val="56"/>
              </w:rPr>
            </w:pPr>
            <w:r w:rsidRPr="004A7BF7">
              <w:rPr>
                <w:sz w:val="56"/>
                <w:szCs w:val="56"/>
              </w:rPr>
              <w:t>Нюхалов Денис</w:t>
            </w:r>
          </w:p>
          <w:p w14:paraId="3834EB4E" w14:textId="42FD457A" w:rsidR="000629D5" w:rsidRDefault="004A7BF7" w:rsidP="000629D5">
            <w:pPr>
              <w:pStyle w:val="af1"/>
              <w:rPr>
                <w:color w:val="auto"/>
                <w:spacing w:val="1"/>
                <w:w w:val="97"/>
                <w:sz w:val="18"/>
                <w:szCs w:val="22"/>
              </w:rPr>
            </w:pPr>
            <w:r>
              <w:rPr>
                <w:spacing w:val="0"/>
                <w:w w:val="100"/>
              </w:rPr>
              <w:t>Программист</w:t>
            </w:r>
          </w:p>
          <w:p w14:paraId="6133F35D" w14:textId="77777777" w:rsidR="000629D5" w:rsidRDefault="000629D5" w:rsidP="000629D5"/>
          <w:sdt>
            <w:sdtPr>
              <w:id w:val="-1954003311"/>
              <w:placeholder>
                <w:docPart w:val="EF155DF6FCDE4437A7092BA4AEC7875F"/>
              </w:placeholder>
              <w:temporary/>
              <w:showingPlcHdr/>
              <w15:appearance w15:val="hidden"/>
            </w:sdtPr>
            <w:sdtEndPr/>
            <w:sdtContent>
              <w:p w14:paraId="210C236F" w14:textId="77777777" w:rsidR="000629D5" w:rsidRPr="00846D4F" w:rsidRDefault="000629D5" w:rsidP="00846D4F">
                <w:pPr>
                  <w:pStyle w:val="2"/>
                </w:pPr>
                <w:r w:rsidRPr="00846D4F">
                  <w:rPr>
                    <w:rStyle w:val="20"/>
                    <w:b/>
                    <w:lang w:bidi="ru-RU"/>
                  </w:rPr>
                  <w:t>КОНТАКТЫ</w:t>
                </w:r>
              </w:p>
            </w:sdtContent>
          </w:sdt>
          <w:sdt>
            <w:sdtPr>
              <w:id w:val="1111563247"/>
              <w:placeholder>
                <w:docPart w:val="89B5BFF3B4A24945AA2EA0072909305D"/>
              </w:placeholder>
              <w:temporary/>
              <w:showingPlcHdr/>
              <w15:appearance w15:val="hidden"/>
            </w:sdtPr>
            <w:sdtEndPr/>
            <w:sdtContent>
              <w:p w14:paraId="69B81B55" w14:textId="77777777" w:rsidR="000629D5" w:rsidRDefault="000629D5" w:rsidP="000629D5">
                <w:pPr>
                  <w:pStyle w:val="af5"/>
                </w:pPr>
                <w:r w:rsidRPr="004D3011">
                  <w:rPr>
                    <w:lang w:bidi="ru-RU"/>
                  </w:rPr>
                  <w:t>ТЕЛЕФОН:</w:t>
                </w:r>
              </w:p>
            </w:sdtContent>
          </w:sdt>
          <w:sdt>
            <w:sdtPr>
              <w:id w:val="-324128318"/>
              <w:placeholder>
                <w:docPart w:val="266087C23E6044B788B0337E0E0EA1D5"/>
              </w:placeholder>
              <w:temporary/>
              <w:showingPlcHdr/>
              <w15:appearance w15:val="hidden"/>
            </w:sdtPr>
            <w:sdtEndPr/>
            <w:sdtContent>
              <w:p w14:paraId="56FD8D0E" w14:textId="77777777" w:rsidR="000629D5" w:rsidRDefault="000629D5" w:rsidP="000629D5">
                <w:pPr>
                  <w:pStyle w:val="af5"/>
                </w:pPr>
                <w:r>
                  <w:rPr>
                    <w:lang w:bidi="ru-RU"/>
                  </w:rPr>
                  <w:t>(123) 456-78-90</w:t>
                </w:r>
              </w:p>
            </w:sdtContent>
          </w:sdt>
          <w:p w14:paraId="5819319E" w14:textId="77777777" w:rsidR="000629D5" w:rsidRPr="004D3011" w:rsidRDefault="000629D5" w:rsidP="000629D5">
            <w:pPr>
              <w:pStyle w:val="af6"/>
            </w:pPr>
          </w:p>
          <w:sdt>
            <w:sdtPr>
              <w:id w:val="67859272"/>
              <w:placeholder>
                <w:docPart w:val="7886AD81F5E241929A0D61AD87B7E78A"/>
              </w:placeholder>
              <w:temporary/>
              <w:showingPlcHdr/>
              <w15:appearance w15:val="hidden"/>
            </w:sdtPr>
            <w:sdtEndPr/>
            <w:sdtContent>
              <w:p w14:paraId="59916AF1" w14:textId="77777777" w:rsidR="000629D5" w:rsidRDefault="000629D5" w:rsidP="000629D5">
                <w:pPr>
                  <w:pStyle w:val="af5"/>
                </w:pPr>
                <w:r w:rsidRPr="004D3011">
                  <w:rPr>
                    <w:lang w:bidi="ru-RU"/>
                  </w:rPr>
                  <w:t>ВЕБ-САЙТ:</w:t>
                </w:r>
              </w:p>
            </w:sdtContent>
          </w:sdt>
          <w:p w14:paraId="3AC072A6" w14:textId="7C63488B" w:rsidR="000629D5" w:rsidRPr="004A7BF7" w:rsidRDefault="004A7BF7" w:rsidP="000629D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site.ru</w:t>
            </w:r>
          </w:p>
          <w:p w14:paraId="03FB0EA5" w14:textId="77777777" w:rsidR="000629D5" w:rsidRDefault="000629D5" w:rsidP="000629D5">
            <w:pPr>
              <w:pStyle w:val="af6"/>
            </w:pPr>
          </w:p>
          <w:sdt>
            <w:sdtPr>
              <w:id w:val="-240260293"/>
              <w:placeholder>
                <w:docPart w:val="75F45F9ADC7C46D689D76E12C23C939C"/>
              </w:placeholder>
              <w:temporary/>
              <w:showingPlcHdr/>
              <w15:appearance w15:val="hidden"/>
            </w:sdtPr>
            <w:sdtEndPr/>
            <w:sdtContent>
              <w:p w14:paraId="516D763B" w14:textId="77777777" w:rsidR="000629D5" w:rsidRDefault="000629D5" w:rsidP="000629D5">
                <w:pPr>
                  <w:pStyle w:val="af5"/>
                </w:pPr>
                <w:r w:rsidRPr="004D3011">
                  <w:rPr>
                    <w:lang w:bidi="ru-RU"/>
                  </w:rPr>
                  <w:t>ЭЛЕКТРОННАЯ ПОЧТА:</w:t>
                </w:r>
              </w:p>
            </w:sdtContent>
          </w:sdt>
          <w:sdt>
            <w:sdtPr>
              <w:rPr>
                <w:rStyle w:val="a9"/>
              </w:rPr>
              <w:id w:val="-1223903890"/>
              <w:placeholder>
                <w:docPart w:val="BC4E228B06BE47C1A0DC6975831D05A9"/>
              </w:placeholder>
              <w:temporary/>
              <w:showingPlcHdr/>
              <w15:appearance w15:val="hidden"/>
            </w:sdtPr>
            <w:sdtEndPr>
              <w:rPr>
                <w:rStyle w:val="a9"/>
              </w:rPr>
            </w:sdtEndPr>
            <w:sdtContent>
              <w:p w14:paraId="6F5D884D" w14:textId="77777777" w:rsidR="000629D5" w:rsidRPr="00846D4F" w:rsidRDefault="00AC6AF9" w:rsidP="000629D5">
                <w:pPr>
                  <w:pStyle w:val="af5"/>
                  <w:rPr>
                    <w:rStyle w:val="a9"/>
                  </w:rPr>
                </w:pPr>
                <w:hyperlink r:id="rId11" w:history="1">
                  <w:r w:rsidR="009E7C63" w:rsidRPr="00846D4F">
                    <w:rPr>
                      <w:rStyle w:val="a9"/>
                      <w:lang w:bidi="ru-RU"/>
                    </w:rPr>
                    <w:t>proverka@example.com</w:t>
                  </w:r>
                </w:hyperlink>
              </w:p>
            </w:sdtContent>
          </w:sdt>
        </w:tc>
        <w:tc>
          <w:tcPr>
            <w:tcW w:w="720" w:type="dxa"/>
          </w:tcPr>
          <w:p w14:paraId="7242EE20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0CB64115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51F67D4A" w14:textId="77777777" w:rsidR="0043117B" w:rsidRPr="00846D4F" w:rsidRDefault="00AC6AF9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2F3B0" w14:textId="77777777" w:rsidR="00AC6AF9" w:rsidRDefault="00AC6AF9" w:rsidP="000C45FF">
      <w:r>
        <w:separator/>
      </w:r>
    </w:p>
  </w:endnote>
  <w:endnote w:type="continuationSeparator" w:id="0">
    <w:p w14:paraId="044DA98C" w14:textId="77777777" w:rsidR="00AC6AF9" w:rsidRDefault="00AC6AF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5D7F3" w14:textId="77777777" w:rsidR="00AC6AF9" w:rsidRDefault="00AC6AF9" w:rsidP="000C45FF">
      <w:r>
        <w:separator/>
      </w:r>
    </w:p>
  </w:footnote>
  <w:footnote w:type="continuationSeparator" w:id="0">
    <w:p w14:paraId="61A5B46B" w14:textId="77777777" w:rsidR="00AC6AF9" w:rsidRDefault="00AC6AF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91BDC" w14:textId="77777777" w:rsidR="000C45FF" w:rsidRDefault="000C45FF">
    <w:pPr>
      <w:pStyle w:val="ab"/>
    </w:pPr>
    <w:r>
      <w:rPr>
        <w:noProof/>
        <w:lang w:bidi="ru-RU"/>
      </w:rPr>
      <w:drawing>
        <wp:anchor distT="0" distB="0" distL="114300" distR="114300" simplePos="0" relativeHeight="251658240" behindDoc="1" locked="0" layoutInCell="1" allowOverlap="1" wp14:anchorId="04DFE367" wp14:editId="1C2397CC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F7"/>
    <w:rsid w:val="00036450"/>
    <w:rsid w:val="00061C84"/>
    <w:rsid w:val="000629D5"/>
    <w:rsid w:val="00076632"/>
    <w:rsid w:val="000C291F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A7BF7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C1736"/>
    <w:rsid w:val="008F71B7"/>
    <w:rsid w:val="00922D5C"/>
    <w:rsid w:val="009E7C63"/>
    <w:rsid w:val="00A10A67"/>
    <w:rsid w:val="00A2118D"/>
    <w:rsid w:val="00AC6AF9"/>
    <w:rsid w:val="00AD76E2"/>
    <w:rsid w:val="00B20152"/>
    <w:rsid w:val="00B70850"/>
    <w:rsid w:val="00B74F2A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446CD"/>
    <w:rsid w:val="00D82F2F"/>
    <w:rsid w:val="00DA694B"/>
    <w:rsid w:val="00DD172A"/>
    <w:rsid w:val="00E25A26"/>
    <w:rsid w:val="00E55D74"/>
    <w:rsid w:val="00E866EC"/>
    <w:rsid w:val="00E93B74"/>
    <w:rsid w:val="00EB3A62"/>
    <w:rsid w:val="00F37E8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DDDB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0">
    <w:name w:val="Normal"/>
    <w:qFormat/>
    <w:rsid w:val="00B74F2A"/>
    <w:pPr>
      <w:spacing w:after="200" w:line="216" w:lineRule="auto"/>
    </w:pPr>
    <w:rPr>
      <w:sz w:val="20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3">
    <w:name w:val="heading 3"/>
    <w:basedOn w:val="a0"/>
    <w:next w:val="a0"/>
    <w:link w:val="30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4">
    <w:name w:val="Title"/>
    <w:basedOn w:val="a0"/>
    <w:next w:val="a0"/>
    <w:link w:val="a5"/>
    <w:uiPriority w:val="10"/>
    <w:qFormat/>
    <w:rsid w:val="008F71B7"/>
    <w:rPr>
      <w:caps/>
      <w:color w:val="000000" w:themeColor="text1"/>
      <w:sz w:val="72"/>
      <w:szCs w:val="76"/>
    </w:rPr>
  </w:style>
  <w:style w:type="character" w:customStyle="1" w:styleId="a5">
    <w:name w:val="Заголовок Знак"/>
    <w:basedOn w:val="a1"/>
    <w:link w:val="a4"/>
    <w:uiPriority w:val="10"/>
    <w:rsid w:val="008F71B7"/>
    <w:rPr>
      <w:caps/>
      <w:color w:val="000000" w:themeColor="text1"/>
      <w:sz w:val="72"/>
      <w:szCs w:val="76"/>
    </w:rPr>
  </w:style>
  <w:style w:type="character" w:styleId="a6">
    <w:name w:val="Emphasis"/>
    <w:basedOn w:val="a1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7">
    <w:name w:val="Date"/>
    <w:basedOn w:val="a0"/>
    <w:next w:val="a0"/>
    <w:link w:val="a8"/>
    <w:uiPriority w:val="99"/>
    <w:rsid w:val="00036450"/>
  </w:style>
  <w:style w:type="character" w:customStyle="1" w:styleId="a8">
    <w:name w:val="Дата Знак"/>
    <w:basedOn w:val="a1"/>
    <w:link w:val="a7"/>
    <w:uiPriority w:val="99"/>
    <w:rsid w:val="00036450"/>
    <w:rPr>
      <w:sz w:val="18"/>
      <w:szCs w:val="22"/>
    </w:rPr>
  </w:style>
  <w:style w:type="character" w:styleId="a9">
    <w:name w:val="Hyperlink"/>
    <w:basedOn w:val="a1"/>
    <w:uiPriority w:val="99"/>
    <w:rsid w:val="00E93B74"/>
    <w:rPr>
      <w:color w:val="B85A22" w:themeColor="accent2" w:themeShade="BF"/>
      <w:u w:val="single"/>
    </w:rPr>
  </w:style>
  <w:style w:type="character" w:styleId="aa">
    <w:name w:val="Unresolved Mention"/>
    <w:basedOn w:val="a1"/>
    <w:uiPriority w:val="99"/>
    <w:semiHidden/>
    <w:rsid w:val="004813B3"/>
    <w:rPr>
      <w:color w:val="605E5C"/>
      <w:shd w:val="clear" w:color="auto" w:fill="E1DFDD"/>
    </w:rPr>
  </w:style>
  <w:style w:type="paragraph" w:styleId="ab">
    <w:name w:val="header"/>
    <w:basedOn w:val="a0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0C45FF"/>
    <w:rPr>
      <w:sz w:val="22"/>
      <w:szCs w:val="22"/>
    </w:rPr>
  </w:style>
  <w:style w:type="paragraph" w:styleId="ad">
    <w:name w:val="footer"/>
    <w:basedOn w:val="a0"/>
    <w:link w:val="ae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0C45FF"/>
    <w:rPr>
      <w:sz w:val="22"/>
      <w:szCs w:val="22"/>
    </w:rPr>
  </w:style>
  <w:style w:type="table" w:styleId="af">
    <w:name w:val="Table Grid"/>
    <w:basedOn w:val="a2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1B2ABD"/>
    <w:rPr>
      <w:color w:val="808080"/>
    </w:rPr>
  </w:style>
  <w:style w:type="paragraph" w:styleId="af1">
    <w:name w:val="Subtitle"/>
    <w:basedOn w:val="a0"/>
    <w:next w:val="a0"/>
    <w:link w:val="af2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2">
    <w:name w:val="Подзаголовок Знак"/>
    <w:basedOn w:val="a1"/>
    <w:link w:val="af1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1"/>
    <w:link w:val="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a">
    <w:name w:val="List Bullet"/>
    <w:basedOn w:val="a0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af3">
    <w:name w:val="Серый текст"/>
    <w:basedOn w:val="a1"/>
    <w:uiPriority w:val="4"/>
    <w:semiHidden/>
    <w:qFormat/>
    <w:rsid w:val="000629D5"/>
    <w:rPr>
      <w:color w:val="808080" w:themeColor="background1" w:themeShade="80"/>
    </w:rPr>
  </w:style>
  <w:style w:type="paragraph" w:customStyle="1" w:styleId="af4">
    <w:name w:val="Адрес"/>
    <w:basedOn w:val="a0"/>
    <w:qFormat/>
    <w:rsid w:val="00B74F2A"/>
    <w:pPr>
      <w:spacing w:after="360"/>
      <w:contextualSpacing/>
    </w:pPr>
  </w:style>
  <w:style w:type="paragraph" w:customStyle="1" w:styleId="af5">
    <w:name w:val="Сведения о контакте"/>
    <w:basedOn w:val="a0"/>
    <w:qFormat/>
    <w:rsid w:val="000629D5"/>
    <w:pPr>
      <w:contextualSpacing/>
    </w:pPr>
  </w:style>
  <w:style w:type="paragraph" w:styleId="af6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omeone@example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\AppData\Roaming\Microsoft\Templates\&#1057;&#1086;&#1087;&#1088;&#1086;&#1074;&#1086;&#1076;&#1080;&#1090;&#1077;&#1083;&#1100;&#1085;&#1086;&#1077;%20&#1087;&#1080;&#1089;&#1100;&#1084;&#1086;%20(&#1089;&#1077;&#1088;&#1086;-&#1075;&#1086;&#1083;&#1091;&#1073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155DF6FCDE4437A7092BA4AEC787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442C8-1B7E-4F49-BD2B-4919C7DCC713}"/>
      </w:docPartPr>
      <w:docPartBody>
        <w:p w:rsidR="00000000" w:rsidRDefault="006D42A6">
          <w:pPr>
            <w:pStyle w:val="EF155DF6FCDE4437A7092BA4AEC7875F"/>
          </w:pPr>
          <w:r w:rsidRPr="00846D4F">
            <w:rPr>
              <w:rStyle w:val="20"/>
              <w:lang w:bidi="ru-RU"/>
            </w:rPr>
            <w:t>КОНТАКТЫ</w:t>
          </w:r>
        </w:p>
      </w:docPartBody>
    </w:docPart>
    <w:docPart>
      <w:docPartPr>
        <w:name w:val="89B5BFF3B4A24945AA2EA00729093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2718AE-6541-46D6-B6E2-C628A6B8E6D3}"/>
      </w:docPartPr>
      <w:docPartBody>
        <w:p w:rsidR="00000000" w:rsidRDefault="006D42A6">
          <w:pPr>
            <w:pStyle w:val="89B5BFF3B4A24945AA2EA0072909305D"/>
          </w:pPr>
          <w:r w:rsidRPr="004D3011">
            <w:rPr>
              <w:lang w:bidi="ru-RU"/>
            </w:rPr>
            <w:t>ТЕЛЕФОН:</w:t>
          </w:r>
        </w:p>
      </w:docPartBody>
    </w:docPart>
    <w:docPart>
      <w:docPartPr>
        <w:name w:val="266087C23E6044B788B0337E0E0EA1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555CF0-55D2-417F-A0E0-937B6F7F4BC1}"/>
      </w:docPartPr>
      <w:docPartBody>
        <w:p w:rsidR="00000000" w:rsidRDefault="006D42A6">
          <w:pPr>
            <w:pStyle w:val="266087C23E6044B788B0337E0E0EA1D5"/>
          </w:pPr>
          <w:r>
            <w:rPr>
              <w:lang w:bidi="ru-RU"/>
            </w:rPr>
            <w:t>(123) 456-78-90</w:t>
          </w:r>
        </w:p>
      </w:docPartBody>
    </w:docPart>
    <w:docPart>
      <w:docPartPr>
        <w:name w:val="7886AD81F5E241929A0D61AD87B7E7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4980E-8A14-4272-9754-9E570D0E090F}"/>
      </w:docPartPr>
      <w:docPartBody>
        <w:p w:rsidR="00000000" w:rsidRDefault="006D42A6">
          <w:pPr>
            <w:pStyle w:val="7886AD81F5E241929A0D61AD87B7E78A"/>
          </w:pPr>
          <w:r w:rsidRPr="004D3011">
            <w:rPr>
              <w:lang w:bidi="ru-RU"/>
            </w:rPr>
            <w:t>ВЕБ-САЙТ:</w:t>
          </w:r>
        </w:p>
      </w:docPartBody>
    </w:docPart>
    <w:docPart>
      <w:docPartPr>
        <w:name w:val="75F45F9ADC7C46D689D76E12C23C93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5BFDBA-AB25-4FED-AAC6-35241856552C}"/>
      </w:docPartPr>
      <w:docPartBody>
        <w:p w:rsidR="00000000" w:rsidRDefault="006D42A6">
          <w:pPr>
            <w:pStyle w:val="75F45F9ADC7C46D689D76E12C23C939C"/>
          </w:pPr>
          <w:r w:rsidRPr="004D3011">
            <w:rPr>
              <w:lang w:bidi="ru-RU"/>
            </w:rPr>
            <w:t>ЭЛЕКТРОННАЯ ПОЧТА:</w:t>
          </w:r>
        </w:p>
      </w:docPartBody>
    </w:docPart>
    <w:docPart>
      <w:docPartPr>
        <w:name w:val="BC4E228B06BE47C1A0DC6975831D05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B9765-B812-4E4A-A1C7-9FA5564C9BC5}"/>
      </w:docPartPr>
      <w:docPartBody>
        <w:p w:rsidR="00000000" w:rsidRDefault="006D42A6">
          <w:pPr>
            <w:pStyle w:val="BC4E228B06BE47C1A0DC6975831D05A9"/>
          </w:pPr>
          <w:hyperlink r:id="rId5" w:history="1">
            <w:r w:rsidRPr="00846D4F">
              <w:rPr>
                <w:rStyle w:val="a5"/>
                <w:lang w:bidi="ru-RU"/>
              </w:rPr>
              <w:t>proverka@example.com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D3"/>
    <w:rsid w:val="006D42A6"/>
    <w:rsid w:val="00A6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16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4FB3F4938C4E46FEAB6814378AF290E4">
    <w:name w:val="4FB3F4938C4E46FEAB6814378AF290E4"/>
  </w:style>
  <w:style w:type="paragraph" w:customStyle="1" w:styleId="C70EB56C872E445D93CFECB1D5A6FFAF">
    <w:name w:val="C70EB56C872E445D93CFECB1D5A6FFAF"/>
  </w:style>
  <w:style w:type="paragraph" w:customStyle="1" w:styleId="FE04FC40B17B48929E7C2DADCF339B99">
    <w:name w:val="FE04FC40B17B48929E7C2DADCF339B99"/>
  </w:style>
  <w:style w:type="paragraph" w:customStyle="1" w:styleId="94B99CEDD88844E493B019390037FF7A">
    <w:name w:val="94B99CEDD88844E493B019390037FF7A"/>
  </w:style>
  <w:style w:type="paragraph" w:customStyle="1" w:styleId="2817F0A3B2C14C69AD792EF1E6C106DE">
    <w:name w:val="2817F0A3B2C14C69AD792EF1E6C106DE"/>
  </w:style>
  <w:style w:type="paragraph" w:customStyle="1" w:styleId="043435AA80374FDAADB3D7F48E447F1B">
    <w:name w:val="043435AA80374FDAADB3D7F48E447F1B"/>
  </w:style>
  <w:style w:type="paragraph" w:customStyle="1" w:styleId="6D3A843718EC49CC904DB668051D22B3">
    <w:name w:val="6D3A843718EC49CC904DB668051D22B3"/>
  </w:style>
  <w:style w:type="paragraph" w:customStyle="1" w:styleId="D7B2AE13F09C4DA8906D5433EE5FC2E6">
    <w:name w:val="D7B2AE13F09C4DA8906D5433EE5FC2E6"/>
  </w:style>
  <w:style w:type="paragraph" w:styleId="a">
    <w:name w:val="List Bullet"/>
    <w:basedOn w:val="a0"/>
    <w:uiPriority w:val="5"/>
    <w:rsid w:val="00A668D3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eastAsia="en-US"/>
    </w:rPr>
  </w:style>
  <w:style w:type="paragraph" w:customStyle="1" w:styleId="82733A0B21CF4719B52308A893686022">
    <w:name w:val="82733A0B21CF4719B52308A893686022"/>
  </w:style>
  <w:style w:type="character" w:customStyle="1" w:styleId="a4">
    <w:name w:val="Серый текст"/>
    <w:basedOn w:val="a1"/>
    <w:uiPriority w:val="4"/>
    <w:semiHidden/>
    <w:qFormat/>
    <w:rPr>
      <w:color w:val="808080" w:themeColor="background1" w:themeShade="80"/>
    </w:rPr>
  </w:style>
  <w:style w:type="paragraph" w:customStyle="1" w:styleId="34C86547C04C4FB89F63E81339BB21D4">
    <w:name w:val="34C86547C04C4FB89F63E81339BB21D4"/>
  </w:style>
  <w:style w:type="paragraph" w:customStyle="1" w:styleId="32F84D5F79384FBA8308F1A997CDEA24">
    <w:name w:val="32F84D5F79384FBA8308F1A997CDEA24"/>
  </w:style>
  <w:style w:type="paragraph" w:customStyle="1" w:styleId="139534CF0CC246238ED48B0E9AE7742C">
    <w:name w:val="139534CF0CC246238ED48B0E9AE7742C"/>
  </w:style>
  <w:style w:type="paragraph" w:customStyle="1" w:styleId="F00F9D6C6C954638A8FF056CDDEE6F0A">
    <w:name w:val="F00F9D6C6C954638A8FF056CDDEE6F0A"/>
  </w:style>
  <w:style w:type="paragraph" w:customStyle="1" w:styleId="963DFE877B2841759FDBA352631D1A4C">
    <w:name w:val="963DFE877B2841759FDBA352631D1A4C"/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paragraph" w:customStyle="1" w:styleId="EF155DF6FCDE4437A7092BA4AEC7875F">
    <w:name w:val="EF155DF6FCDE4437A7092BA4AEC7875F"/>
  </w:style>
  <w:style w:type="paragraph" w:customStyle="1" w:styleId="89B5BFF3B4A24945AA2EA0072909305D">
    <w:name w:val="89B5BFF3B4A24945AA2EA0072909305D"/>
  </w:style>
  <w:style w:type="paragraph" w:customStyle="1" w:styleId="266087C23E6044B788B0337E0E0EA1D5">
    <w:name w:val="266087C23E6044B788B0337E0E0EA1D5"/>
  </w:style>
  <w:style w:type="paragraph" w:customStyle="1" w:styleId="7886AD81F5E241929A0D61AD87B7E78A">
    <w:name w:val="7886AD81F5E241929A0D61AD87B7E78A"/>
  </w:style>
  <w:style w:type="paragraph" w:customStyle="1" w:styleId="C0B060CF50CA4FA9857349615421541B">
    <w:name w:val="C0B060CF50CA4FA9857349615421541B"/>
  </w:style>
  <w:style w:type="paragraph" w:customStyle="1" w:styleId="75F45F9ADC7C46D689D76E12C23C939C">
    <w:name w:val="75F45F9ADC7C46D689D76E12C23C939C"/>
  </w:style>
  <w:style w:type="character" w:styleId="a5">
    <w:name w:val="Hyperlink"/>
    <w:basedOn w:val="a1"/>
    <w:uiPriority w:val="99"/>
    <w:rPr>
      <w:color w:val="C45911" w:themeColor="accent2" w:themeShade="BF"/>
      <w:u w:val="single"/>
    </w:rPr>
  </w:style>
  <w:style w:type="paragraph" w:customStyle="1" w:styleId="BC4E228B06BE47C1A0DC6975831D05A9">
    <w:name w:val="BC4E228B06BE47C1A0DC6975831D05A9"/>
  </w:style>
  <w:style w:type="paragraph" w:customStyle="1" w:styleId="2E32116E5E04407D9A87BA61B84CB055">
    <w:name w:val="2E32116E5E04407D9A87BA61B84CB055"/>
    <w:rsid w:val="00A668D3"/>
  </w:style>
  <w:style w:type="paragraph" w:customStyle="1" w:styleId="F034CF29B0484EC5BFA3260396612E96">
    <w:name w:val="F034CF29B0484EC5BFA3260396612E96"/>
    <w:rsid w:val="00A668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(серо-голубое оформление)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2020-12-16T20:09:00Z</dcterms:created>
  <dcterms:modified xsi:type="dcterms:W3CDTF">2020-12-16T20:18:00Z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