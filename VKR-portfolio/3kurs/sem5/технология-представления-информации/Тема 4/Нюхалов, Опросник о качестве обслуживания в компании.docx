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13637" w14:textId="77777777" w:rsidR="0003383A" w:rsidRDefault="009B79F1" w:rsidP="009B79F1">
      <w:pPr>
        <w:jc w:val="center"/>
        <w:rPr>
          <w:rFonts w:ascii="Times New Roman" w:hAnsi="Times New Roman" w:cs="Times New Roman"/>
          <w:sz w:val="28"/>
          <w:szCs w:val="28"/>
        </w:rPr>
      </w:pPr>
      <w:r w:rsidRPr="009B79F1">
        <w:rPr>
          <w:rFonts w:ascii="Times New Roman" w:hAnsi="Times New Roman" w:cs="Times New Roman"/>
          <w:sz w:val="28"/>
          <w:szCs w:val="28"/>
        </w:rPr>
        <w:t>Опросник о качестве обслуживания в компании «</w:t>
      </w:r>
      <w:r w:rsidRPr="009B79F1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9B79F1">
        <w:rPr>
          <w:rFonts w:ascii="Times New Roman" w:hAnsi="Times New Roman" w:cs="Times New Roman"/>
          <w:sz w:val="28"/>
          <w:szCs w:val="28"/>
        </w:rPr>
        <w:t xml:space="preserve"> </w:t>
      </w:r>
      <w:r w:rsidRPr="009B79F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B79F1">
        <w:rPr>
          <w:rFonts w:ascii="Times New Roman" w:hAnsi="Times New Roman" w:cs="Times New Roman"/>
          <w:sz w:val="28"/>
          <w:szCs w:val="28"/>
        </w:rPr>
        <w:t>»</w:t>
      </w:r>
    </w:p>
    <w:p w14:paraId="1269A1BE" w14:textId="77777777" w:rsidR="009B79F1" w:rsidRDefault="009B79F1" w:rsidP="009B79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214786" wp14:editId="5BC1AB22">
            <wp:extent cx="25527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AD9E" w14:textId="77777777"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</w:p>
    <w:p w14:paraId="26077E10" w14:textId="77777777"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Пожалуйста, ответьте на несколько вопросов:</w:t>
      </w:r>
    </w:p>
    <w:p w14:paraId="087BE270" w14:textId="77777777"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</w:p>
    <w:p w14:paraId="13AAA620" w14:textId="6211DA37"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вас зовут? </w:t>
      </w:r>
      <w:proofErr w:type="spellStart"/>
      <w:r w:rsidR="00092BC5">
        <w:rPr>
          <w:rFonts w:ascii="Times New Roman" w:hAnsi="Times New Roman" w:cs="Times New Roman"/>
          <w:sz w:val="28"/>
          <w:szCs w:val="28"/>
        </w:rPr>
        <w:t>Нюхалов</w:t>
      </w:r>
      <w:proofErr w:type="spellEnd"/>
      <w:r w:rsidR="00092BC5">
        <w:rPr>
          <w:rFonts w:ascii="Times New Roman" w:hAnsi="Times New Roman" w:cs="Times New Roman"/>
          <w:sz w:val="28"/>
          <w:szCs w:val="28"/>
        </w:rPr>
        <w:t xml:space="preserve"> Д. Г.</w:t>
      </w:r>
    </w:p>
    <w:p w14:paraId="14B3DF63" w14:textId="77777777"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вам лет? </w:t>
      </w:r>
    </w:p>
    <w:p w14:paraId="538D9090" w14:textId="77777777"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Флажок1"/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 w:rsidR="00005058">
        <w:rPr>
          <w:rFonts w:ascii="Times New Roman" w:hAnsi="Times New Roman" w:cs="Times New Roman"/>
          <w:sz w:val="28"/>
          <w:szCs w:val="28"/>
        </w:rPr>
      </w:r>
      <w:r w:rsidR="00005058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До 18 лет</w:t>
      </w:r>
    </w:p>
    <w:p w14:paraId="78EFB59B" w14:textId="0D19F6F8" w:rsidR="009B79F1" w:rsidRDefault="00092BC5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 w:rsidR="00005058">
        <w:rPr>
          <w:rFonts w:ascii="Times New Roman" w:hAnsi="Times New Roman" w:cs="Times New Roman"/>
          <w:sz w:val="28"/>
          <w:szCs w:val="28"/>
        </w:rPr>
      </w:r>
      <w:r w:rsidR="00005058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9B79F1">
        <w:rPr>
          <w:rFonts w:ascii="Times New Roman" w:hAnsi="Times New Roman" w:cs="Times New Roman"/>
          <w:sz w:val="28"/>
          <w:szCs w:val="28"/>
        </w:rPr>
        <w:t xml:space="preserve"> 18-30</w:t>
      </w:r>
    </w:p>
    <w:p w14:paraId="1F16FE96" w14:textId="77777777"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 w:rsidR="00005058">
        <w:rPr>
          <w:rFonts w:ascii="Times New Roman" w:hAnsi="Times New Roman" w:cs="Times New Roman"/>
          <w:sz w:val="28"/>
          <w:szCs w:val="28"/>
        </w:rPr>
      </w:r>
      <w:r w:rsidR="00005058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31-40</w:t>
      </w:r>
    </w:p>
    <w:p w14:paraId="50317CF5" w14:textId="77777777"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 w:rsidR="00005058">
        <w:rPr>
          <w:rFonts w:ascii="Times New Roman" w:hAnsi="Times New Roman" w:cs="Times New Roman"/>
          <w:sz w:val="28"/>
          <w:szCs w:val="28"/>
        </w:rPr>
      </w:r>
      <w:r w:rsidR="00005058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40 и более</w:t>
      </w:r>
    </w:p>
    <w:p w14:paraId="1593B340" w14:textId="098BF673"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вы разработчик? </w:t>
      </w:r>
      <w:r w:rsidR="00092BC5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1"/>
            <w:enabled/>
            <w:calcOnExit w:val="0"/>
            <w:ddList>
              <w:result w:val="1"/>
              <w:listEntry w:val="Выберите из предложенных"/>
              <w:listEntry w:val="Веб"/>
              <w:listEntry w:val="Мобильный"/>
              <w:listEntry w:val="Desktop"/>
              <w:listEntry w:val="Embedeed"/>
              <w:listEntry w:val="DevOps"/>
            </w:ddList>
          </w:ffData>
        </w:fldChar>
      </w:r>
      <w:bookmarkStart w:id="1" w:name="ПолеСоСписком1"/>
      <w:r w:rsidR="00092BC5"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F4248D">
        <w:rPr>
          <w:rFonts w:ascii="Times New Roman" w:hAnsi="Times New Roman" w:cs="Times New Roman"/>
          <w:sz w:val="28"/>
          <w:szCs w:val="28"/>
        </w:rPr>
      </w:r>
      <w:r w:rsidR="00005058">
        <w:rPr>
          <w:rFonts w:ascii="Times New Roman" w:hAnsi="Times New Roman" w:cs="Times New Roman"/>
          <w:sz w:val="28"/>
          <w:szCs w:val="28"/>
        </w:rPr>
        <w:fldChar w:fldCharType="separate"/>
      </w:r>
      <w:r w:rsidR="00092BC5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</w:p>
    <w:p w14:paraId="5E505578" w14:textId="45AA5480" w:rsidR="009B79F1" w:rsidRP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Остались вы довольны оборудованием в наших коворкингах?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2"/>
            <w:enabled/>
            <w:calcOnExit w:val="0"/>
            <w:ddList>
              <w:listEntry w:val="Да, доволен"/>
              <w:listEntry w:val="Нет, не доволен"/>
            </w:ddList>
          </w:ffData>
        </w:fldChar>
      </w:r>
      <w:bookmarkStart w:id="2" w:name="ПолеСоСписком2"/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F4248D">
        <w:rPr>
          <w:rFonts w:ascii="Times New Roman" w:hAnsi="Times New Roman" w:cs="Times New Roman"/>
          <w:sz w:val="28"/>
          <w:szCs w:val="28"/>
        </w:rPr>
      </w:r>
      <w:r w:rsidR="00005058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</w:p>
    <w:p w14:paraId="4AEBD7C7" w14:textId="77777777" w:rsidR="003A521A" w:rsidRPr="009B79F1" w:rsidRDefault="003A521A" w:rsidP="003A5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Остались вы довольны программным обеспечением на компьютерах в наших коворкингах?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2"/>
            <w:enabled/>
            <w:calcOnExit w:val="0"/>
            <w:ddList>
              <w:listEntry w:val="Да, доволен"/>
              <w:listEntry w:val="Нет, не доволен"/>
            </w:ddList>
          </w:ffData>
        </w:fldChar>
      </w:r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005058">
        <w:rPr>
          <w:rFonts w:ascii="Times New Roman" w:hAnsi="Times New Roman" w:cs="Times New Roman"/>
          <w:sz w:val="28"/>
          <w:szCs w:val="28"/>
        </w:rPr>
      </w:r>
      <w:r w:rsidR="00005058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0E031F8C" w14:textId="77777777" w:rsidR="00F4248D" w:rsidRDefault="003A521A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ли у вас какие-то предложения по улучшению качества программных </w:t>
      </w:r>
      <w:r w:rsidR="0005373C">
        <w:rPr>
          <w:rFonts w:ascii="Times New Roman" w:hAnsi="Times New Roman" w:cs="Times New Roman"/>
          <w:sz w:val="28"/>
          <w:szCs w:val="28"/>
        </w:rPr>
        <w:t xml:space="preserve">и аппаратных средств в коворкингах? </w:t>
      </w:r>
      <w:r w:rsidR="0005373C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ТекстовоеПоле2"/>
            <w:enabled/>
            <w:calcOnExit w:val="0"/>
            <w:textInput>
              <w:default w:val="Без ограничений"/>
            </w:textInput>
          </w:ffData>
        </w:fldChar>
      </w:r>
      <w:bookmarkStart w:id="3" w:name="ТекстовоеПоле2"/>
      <w:r w:rsidR="0005373C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05373C">
        <w:rPr>
          <w:rFonts w:ascii="Times New Roman" w:hAnsi="Times New Roman" w:cs="Times New Roman"/>
          <w:sz w:val="28"/>
          <w:szCs w:val="28"/>
        </w:rPr>
      </w:r>
      <w:r w:rsidR="0005373C">
        <w:rPr>
          <w:rFonts w:ascii="Times New Roman" w:hAnsi="Times New Roman" w:cs="Times New Roman"/>
          <w:sz w:val="28"/>
          <w:szCs w:val="28"/>
        </w:rPr>
        <w:fldChar w:fldCharType="separate"/>
      </w:r>
      <w:r w:rsidR="00F4248D">
        <w:rPr>
          <w:rFonts w:ascii="Times New Roman" w:hAnsi="Times New Roman" w:cs="Times New Roman"/>
          <w:sz w:val="28"/>
          <w:szCs w:val="28"/>
        </w:rPr>
        <w:t>Все и так прекрасно</w:t>
      </w:r>
    </w:p>
    <w:p w14:paraId="54C1B872" w14:textId="1CE4BBBE" w:rsidR="009B79F1" w:rsidRDefault="0005373C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</w:p>
    <w:p w14:paraId="26CDCE60" w14:textId="77777777"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</w:p>
    <w:p w14:paraId="4072EE00" w14:textId="77777777" w:rsidR="009B79F1" w:rsidRP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</w:p>
    <w:sectPr w:rsidR="009B79F1" w:rsidRPr="009B79F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CF3FC" w14:textId="77777777" w:rsidR="00005058" w:rsidRDefault="00005058" w:rsidP="009B79F1">
      <w:pPr>
        <w:spacing w:after="0" w:line="240" w:lineRule="auto"/>
      </w:pPr>
      <w:r>
        <w:separator/>
      </w:r>
    </w:p>
  </w:endnote>
  <w:endnote w:type="continuationSeparator" w:id="0">
    <w:p w14:paraId="35085012" w14:textId="77777777" w:rsidR="00005058" w:rsidRDefault="00005058" w:rsidP="009B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C68C2" w14:textId="77777777" w:rsidR="00005058" w:rsidRDefault="00005058" w:rsidP="009B79F1">
      <w:pPr>
        <w:spacing w:after="0" w:line="240" w:lineRule="auto"/>
      </w:pPr>
      <w:r>
        <w:separator/>
      </w:r>
    </w:p>
  </w:footnote>
  <w:footnote w:type="continuationSeparator" w:id="0">
    <w:p w14:paraId="3CD3E3D9" w14:textId="77777777" w:rsidR="00005058" w:rsidRDefault="00005058" w:rsidP="009B7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327D1" w14:textId="77777777" w:rsidR="009B79F1" w:rsidRPr="009B79F1" w:rsidRDefault="009B79F1">
    <w:pPr>
      <w:pStyle w:val="a3"/>
      <w:rPr>
        <w:rFonts w:ascii="Times New Roman" w:hAnsi="Times New Roman" w:cs="Times New Roman"/>
        <w:lang w:val="en-US"/>
      </w:rPr>
    </w:pPr>
    <w:proofErr w:type="spellStart"/>
    <w:r w:rsidRPr="009B79F1">
      <w:rPr>
        <w:rFonts w:ascii="Times New Roman" w:hAnsi="Times New Roman" w:cs="Times New Roman"/>
      </w:rPr>
      <w:t>Нюхалов</w:t>
    </w:r>
    <w:proofErr w:type="spellEnd"/>
    <w:r w:rsidRPr="009B79F1">
      <w:rPr>
        <w:rFonts w:ascii="Times New Roman" w:hAnsi="Times New Roman" w:cs="Times New Roman"/>
      </w:rPr>
      <w:t xml:space="preserve"> Денис, ИВТ 1-1, 3 курс</w:t>
    </w:r>
    <w:r>
      <w:rPr>
        <w:rFonts w:ascii="Times New Roman" w:hAnsi="Times New Roman" w:cs="Times New Roman"/>
      </w:rPr>
      <w:t xml:space="preserve">, </w:t>
    </w:r>
    <w:r>
      <w:rPr>
        <w:rFonts w:ascii="Times New Roman" w:hAnsi="Times New Roman" w:cs="Times New Roman"/>
        <w:lang w:val="en-US"/>
      </w:rPr>
      <w:t>Developer</w:t>
    </w:r>
    <w:r w:rsidRPr="009B79F1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  <w:lang w:val="en-US"/>
      </w:rPr>
      <w:t>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ocumentProtection w:edit="forms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5"/>
    <w:rsid w:val="00005058"/>
    <w:rsid w:val="0003383A"/>
    <w:rsid w:val="0005373C"/>
    <w:rsid w:val="00092BC5"/>
    <w:rsid w:val="00226997"/>
    <w:rsid w:val="002335C3"/>
    <w:rsid w:val="0032356F"/>
    <w:rsid w:val="003A521A"/>
    <w:rsid w:val="00431FA4"/>
    <w:rsid w:val="009B79F1"/>
    <w:rsid w:val="00F4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9E84"/>
  <w15:chartTrackingRefBased/>
  <w15:docId w15:val="{66EB2218-BE9C-4B0C-9A5C-A5B6AC42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79F1"/>
  </w:style>
  <w:style w:type="paragraph" w:styleId="a5">
    <w:name w:val="footer"/>
    <w:basedOn w:val="a"/>
    <w:link w:val="a6"/>
    <w:uiPriority w:val="99"/>
    <w:unhideWhenUsed/>
    <w:rsid w:val="009B7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hool\3kurs\&#1058;&#1077;&#1093;&#1085;&#1086;&#1083;&#1086;&#1075;&#1080;&#1080;%20&#1087;&#1088;&#1077;&#1076;&#1089;&#1090;&#1072;&#1074;&#1083;&#1085;&#1080;&#1103;%20&#1080;&#1085;&#1092;&#1086;&#1088;&#1084;&#1072;&#1094;&#1080;&#1080;\&#1058;&#1077;&#1084;&#1072;%204\&#1048;&#1057;&#1056;,%20&#1053;&#1102;&#1093;&#1072;&#1083;&#1086;&#1074;%20&#1044;&#1077;&#1085;&#1080;&#108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ИСР, Нюхалов Денис</Template>
  <TotalTime>14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 Nyukhalov</cp:lastModifiedBy>
  <cp:revision>2</cp:revision>
  <dcterms:created xsi:type="dcterms:W3CDTF">2020-12-24T12:53:00Z</dcterms:created>
  <dcterms:modified xsi:type="dcterms:W3CDTF">2020-12-24T13:07:00Z</dcterms:modified>
</cp:coreProperties>
</file>