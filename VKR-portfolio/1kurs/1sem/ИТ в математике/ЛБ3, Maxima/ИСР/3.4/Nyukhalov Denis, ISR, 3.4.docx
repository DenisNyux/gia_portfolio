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 основных сведений"/>
      </w:tblPr>
      <w:tblGrid>
        <w:gridCol w:w="4962"/>
        <w:gridCol w:w="5220"/>
      </w:tblGrid>
      <w:tr w:rsidR="002C2CDD" w:rsidRPr="00333CD3" w:rsidTr="007F1511">
        <w:tc>
          <w:tcPr>
            <w:tcW w:w="4962" w:type="dxa"/>
            <w:tcMar>
              <w:top w:w="504" w:type="dxa"/>
              <w:right w:w="720" w:type="dxa"/>
            </w:tcMar>
          </w:tcPr>
          <w:p w:rsidR="00EC1372" w:rsidRPr="00387529" w:rsidRDefault="00E02DCD" w:rsidP="00387529">
            <w:pPr>
              <w:pStyle w:val="a8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702F1A00" wp14:editId="5A056756">
                      <wp:simplePos x="0" y="0"/>
                      <wp:positionH relativeFrom="column">
                        <wp:posOffset>436245</wp:posOffset>
                      </wp:positionH>
                      <wp:positionV relativeFrom="page">
                        <wp:posOffset>-323215</wp:posOffset>
                      </wp:positionV>
                      <wp:extent cx="5948680" cy="1673225"/>
                      <wp:effectExtent l="0" t="0" r="0" b="3175"/>
                      <wp:wrapNone/>
                      <wp:docPr id="1" name="Группа 1" descr="Рисунок верхнего колонтитула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48680" cy="1673225"/>
                                <a:chOff x="0" y="-1"/>
                                <a:chExt cx="6665911" cy="1824882"/>
                              </a:xfrm>
                            </wpg:grpSpPr>
                            <wps:wsp>
                              <wps:cNvPr id="43" name="Красный прямоугольник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Красный круг"/>
                              <wps:cNvSpPr/>
                              <wps:spPr>
                                <a:xfrm>
                                  <a:off x="0" y="-1"/>
                                  <a:ext cx="1810886" cy="1824882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Белый круг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8E66BD" id="Группа 1" o:spid="_x0000_s1026" alt="Рисунок верхнего колонтитула" style="position:absolute;margin-left:34.35pt;margin-top:-25.45pt;width:468.4pt;height:131.75pt;z-index:-251657216;mso-position-vertical-relative:page" coordorigin="" coordsize="66659,18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">
                      <v:rect id="Красный прямоугольник" o:spid="_x0000_s1027" style="position:absolute;left:11334;top:4191;width:55325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zMNcUA&#10;AADbAAAADwAAAGRycy9kb3ducmV2LnhtbESPQWvCQBSE7wX/w/KE3pqNplS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rMw1xQAAANsAAAAPAAAAAAAAAAAAAAAAAJgCAABkcnMv&#10;ZG93bnJldi54bWxQSwUGAAAAAAQABAD1AAAAigM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Красный круг" o:spid="_x0000_s1028" type="#_x0000_t23" style="position:absolute;width:18108;height:182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41LcUA&#10;AADbAAAADwAAAGRycy9kb3ducmV2LnhtbESPQUsDMRSE74L/ITzBi7TZahHZNi2rYpFeirXQ6+vm&#10;uVncvIQkdrf99aYgeBxm5htmvhxsJ44UYutYwWRcgCCunW65UbD7fBs9gYgJWWPnmBScKMJycX01&#10;x1K7nj/ouE2NyBCOJSowKflSylgbshjHzhNn78sFiynL0EgdsM9w28n7oniUFlvOCwY9vRiqv7c/&#10;VsH58Pp8V/mH1Tr0q4nfV2a/SYNStzdDNQORaEj/4b/2u1YwncLlS/4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/jUtxQAAANsAAAAPAAAAAAAAAAAAAAAAAJgCAABkcnMv&#10;ZG93bnJldi54bWxQSwUGAAAAAAQABAD1AAAAigMAAAAA&#10;" adj="626" fillcolor="#ea4e4e [3204]" stroked="f" strokeweight="1pt">
                        <v:stroke joinstyle="miter"/>
                      </v:shape>
                      <v:oval id="Белый круг" o:spid="_x0000_s1029" style="position:absolute;left:571;top:571;width:17045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QlcUA&#10;AADaAAAADwAAAGRycy9kb3ducmV2LnhtbESP3WrCQBSE7wXfYTkF7+qmiqVEVyn+UdC2GIXSu0P2&#10;NAlmz4bd1aRv7xYKXg4z8w0zW3SmFldyvrKs4GmYgCDOra64UHA6bh5fQPiArLG2TAp+ycNi3u/N&#10;MNW25QNds1CICGGfooIyhCaV0uclGfRD2xBH78c6gyFKV0jtsI1wU8tRkjxLgxXHhRIbWpaUn7OL&#10;UbD/+jiP3WS7+nxf79osGU+qbPet1OChe52CCNSFe/i//aYVjODvSrw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FCVxQAAANoAAAAPAAAAAAAAAAAAAAAAAJgCAABkcnMv&#10;ZG93bnJldi54bWxQSwUGAAAAAAQABAD1AAAAigM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 w:rsidR="002133AD">
              <w:rPr>
                <w:noProof/>
                <w:lang w:eastAsia="ru-R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2.2pt;height:88.9pt">
                  <v:imagedata r:id="rId9" o:title="wxmaxima"/>
                </v:shape>
              </w:pict>
            </w:r>
          </w:p>
          <w:p w:rsidR="00A50939" w:rsidRPr="00333CD3" w:rsidRDefault="00EC1372" w:rsidP="00EC1372">
            <w:pPr>
              <w:pStyle w:val="3"/>
            </w:pPr>
            <w:r>
              <w:t xml:space="preserve"> </w:t>
            </w:r>
            <w:r w:rsidR="0002233C">
              <w:t>Интерфейс</w:t>
            </w:r>
          </w:p>
          <w:p w:rsidR="0002233C" w:rsidRDefault="0002233C" w:rsidP="007569C1">
            <w:r>
              <w:t xml:space="preserve">Интерфейс </w:t>
            </w:r>
            <w:r>
              <w:rPr>
                <w:lang w:val="en-US"/>
              </w:rPr>
              <w:t>Maxima</w:t>
            </w:r>
            <w:r w:rsidRPr="0002233C">
              <w:t xml:space="preserve"> </w:t>
            </w:r>
            <w:r>
              <w:t>состоит из нескольких окон, с помощью которых пользователь настраивает работу в программе:</w:t>
            </w:r>
          </w:p>
          <w:p w:rsidR="0002233C" w:rsidRDefault="0002233C" w:rsidP="007569C1">
            <w:r>
              <w:rPr>
                <w:noProof/>
                <w:lang w:eastAsia="ru-RU"/>
              </w:rPr>
              <w:drawing>
                <wp:inline distT="0" distB="0" distL="0" distR="0" wp14:anchorId="03BF1405" wp14:editId="544F4A30">
                  <wp:extent cx="1838325" cy="200025"/>
                  <wp:effectExtent l="0" t="0" r="9525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233C" w:rsidRDefault="0002233C" w:rsidP="007569C1">
            <w:r>
              <w:rPr>
                <w:noProof/>
                <w:lang w:eastAsia="ru-RU"/>
              </w:rPr>
              <w:drawing>
                <wp:inline distT="0" distB="0" distL="0" distR="0" wp14:anchorId="2C8CC1E0" wp14:editId="56589FB6">
                  <wp:extent cx="1771650" cy="184952"/>
                  <wp:effectExtent l="0" t="0" r="0" b="571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124" cy="187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233C" w:rsidRPr="0002233C" w:rsidRDefault="0002233C" w:rsidP="007569C1">
            <w:r>
              <w:rPr>
                <w:noProof/>
                <w:lang w:eastAsia="ru-RU"/>
              </w:rPr>
              <w:drawing>
                <wp:inline distT="0" distB="0" distL="0" distR="0" wp14:anchorId="46A984B1" wp14:editId="6BF6743A">
                  <wp:extent cx="1752600" cy="17145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2CDD" w:rsidRPr="00333CD3" w:rsidRDefault="001578C8" w:rsidP="007569C1">
            <w:pPr>
              <w:pStyle w:val="3"/>
            </w:pPr>
            <w:r>
              <w:t>Ввод выражений</w:t>
            </w:r>
          </w:p>
          <w:p w:rsidR="001578C8" w:rsidRDefault="001578C8" w:rsidP="001578C8">
            <w:r>
              <w:t>Ввод математических выражений происходит в ячейках. Можно вводить как числовые выражения, так и совершать операции над переменными, функциями и константами:</w:t>
            </w:r>
          </w:p>
          <w:p w:rsidR="00741125" w:rsidRDefault="00741125" w:rsidP="001578C8"/>
          <w:p w:rsidR="001578C8" w:rsidRDefault="001578C8" w:rsidP="001578C8">
            <w:r>
              <w:rPr>
                <w:noProof/>
                <w:lang w:eastAsia="ru-RU"/>
              </w:rPr>
              <w:drawing>
                <wp:inline distT="0" distB="0" distL="0" distR="0" wp14:anchorId="23E353F0" wp14:editId="061B927B">
                  <wp:extent cx="1438275" cy="552450"/>
                  <wp:effectExtent l="0" t="0" r="9525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444B" w:rsidRPr="003B444B" w:rsidRDefault="003B444B" w:rsidP="001578C8">
            <w:r>
              <w:rPr>
                <w:lang w:val="en-US"/>
              </w:rPr>
              <w:t>Maxima</w:t>
            </w:r>
            <w:r w:rsidRPr="003B444B">
              <w:t xml:space="preserve"> </w:t>
            </w:r>
            <w:r>
              <w:t>присваивает каждому вводу и выводу порядковый номер</w:t>
            </w:r>
          </w:p>
          <w:p w:rsidR="001578C8" w:rsidRDefault="001578C8" w:rsidP="001578C8">
            <w:r>
              <w:t>В конце каждого выражения ставится «;»</w:t>
            </w:r>
          </w:p>
          <w:p w:rsidR="001578C8" w:rsidRDefault="001578C8" w:rsidP="001578C8">
            <w:r>
              <w:t>Можно ввести несколько выражений через «;»</w:t>
            </w:r>
          </w:p>
          <w:p w:rsidR="001578C8" w:rsidRPr="001578C8" w:rsidRDefault="001578C8" w:rsidP="001578C8">
            <w:r>
              <w:rPr>
                <w:noProof/>
                <w:lang w:eastAsia="ru-RU"/>
              </w:rPr>
              <w:drawing>
                <wp:inline distT="0" distB="0" distL="0" distR="0" wp14:anchorId="6F95BFE5" wp14:editId="6EC6C1A9">
                  <wp:extent cx="2428875" cy="1266825"/>
                  <wp:effectExtent l="0" t="0" r="9525" b="952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578C8" w:rsidRDefault="003B444B" w:rsidP="001578C8">
            <w:r>
              <w:rPr>
                <w:lang w:val="en-US"/>
              </w:rPr>
              <w:t>Maxima</w:t>
            </w:r>
            <w:r w:rsidRPr="003B444B">
              <w:t xml:space="preserve"> </w:t>
            </w:r>
            <w:r>
              <w:t>также позволяет работать с результатами выполненных программ</w:t>
            </w:r>
          </w:p>
          <w:p w:rsidR="003B444B" w:rsidRPr="007E0102" w:rsidRDefault="003B444B" w:rsidP="007E0102">
            <w:r>
              <w:rPr>
                <w:noProof/>
                <w:lang w:eastAsia="ru-RU"/>
              </w:rPr>
              <w:drawing>
                <wp:inline distT="0" distB="0" distL="0" distR="0" wp14:anchorId="5F6F3F4E" wp14:editId="10C4E35D">
                  <wp:extent cx="1695450" cy="962025"/>
                  <wp:effectExtent l="0" t="0" r="0" b="952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0" w:type="dxa"/>
            <w:tcMar>
              <w:top w:w="504" w:type="dxa"/>
              <w:left w:w="0" w:type="dxa"/>
            </w:tcMar>
          </w:tcPr>
          <w:tbl>
            <w:tblPr>
              <w:tblStyle w:val="a3"/>
              <w:tblW w:w="517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Макетная таблица заголовка"/>
            </w:tblPr>
            <w:tblGrid>
              <w:gridCol w:w="5176"/>
            </w:tblGrid>
            <w:tr w:rsidR="00C612DA" w:rsidRPr="00333CD3" w:rsidTr="00CB2EED">
              <w:trPr>
                <w:trHeight w:hRule="exact" w:val="1643"/>
              </w:trPr>
              <w:tc>
                <w:tcPr>
                  <w:tcW w:w="5176" w:type="dxa"/>
                  <w:vAlign w:val="center"/>
                </w:tcPr>
                <w:p w:rsidR="00C612DA" w:rsidRPr="00387529" w:rsidRDefault="002133AD" w:rsidP="00387529">
                  <w:pPr>
                    <w:pStyle w:val="1"/>
                    <w:outlineLvl w:val="0"/>
                  </w:pPr>
                  <w:sdt>
                    <w:sdtPr>
                      <w:alias w:val="Ваше имя:"/>
                      <w:tag w:val="Ваше имя:"/>
                      <w:id w:val="1982421306"/>
                      <w:placeholder>
                        <w:docPart w:val="F0CBBB06F6CD437CB8BCCF795F0B6A94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02233C">
                        <w:rPr>
                          <w:lang w:val="en-US"/>
                        </w:rPr>
                        <w:t>Maxima</w:t>
                      </w:r>
                    </w:sdtContent>
                  </w:sdt>
                </w:p>
                <w:p w:rsidR="00C612DA" w:rsidRPr="00333CD3" w:rsidRDefault="002133AD" w:rsidP="0002233C">
                  <w:pPr>
                    <w:pStyle w:val="2"/>
                    <w:outlineLvl w:val="1"/>
                  </w:pPr>
                  <w:sdt>
                    <w:sdtPr>
                      <w:alias w:val="Профессия или сфера деятельности:"/>
                      <w:tag w:val="Профессия или сфера деятельности:"/>
                      <w:id w:val="-83681269"/>
                      <w:placeholder>
                        <w:docPart w:val="8FAAF2A40ABD41A19B897A1E911061FE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02233C">
                        <w:t>Основы работы</w:t>
                      </w:r>
                    </w:sdtContent>
                  </w:sdt>
                  <w:r w:rsidR="00E02DCD">
                    <w:rPr>
                      <w:lang w:bidi="ru-RU"/>
                    </w:rPr>
                    <w:t xml:space="preserve"> | </w:t>
                  </w:r>
                  <w:sdt>
                    <w:sdtPr>
                      <w:alias w:val="Ссылка для перехода к другим Интернет-ресурсам:"/>
                      <w:tag w:val="Ссылка для перехода к другим Интернет-ресурсам:"/>
                      <w:id w:val="1480037238"/>
                      <w:placeholder>
                        <w:docPart w:val="15A0992994DC404D8775EC240F5B64D2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02233C" w:rsidRPr="003B444B">
                        <w:t>Алгоритмы | Интерфейс</w:t>
                      </w:r>
                    </w:sdtContent>
                  </w:sdt>
                </w:p>
              </w:tc>
            </w:tr>
          </w:tbl>
          <w:p w:rsidR="002C2CDD" w:rsidRPr="00333CD3" w:rsidRDefault="003B444B" w:rsidP="003B444B">
            <w:pPr>
              <w:pStyle w:val="3"/>
            </w:pPr>
            <w:r>
              <w:t>Функции</w:t>
            </w:r>
          </w:p>
          <w:p w:rsidR="002C2CDD" w:rsidRDefault="003B444B" w:rsidP="003B444B">
            <w:pPr>
              <w:pStyle w:val="4"/>
            </w:pPr>
            <w:r>
              <w:t xml:space="preserve">встроенные </w:t>
            </w:r>
          </w:p>
          <w:p w:rsidR="003B444B" w:rsidRDefault="003B444B" w:rsidP="003B444B">
            <w:pPr>
              <w:pStyle w:val="a4"/>
            </w:pPr>
            <w:r>
              <w:rPr>
                <w:lang w:val="en-US"/>
              </w:rPr>
              <w:t>Maxima</w:t>
            </w:r>
            <w:r w:rsidRPr="003B444B">
              <w:t xml:space="preserve"> </w:t>
            </w:r>
            <w:r>
              <w:t xml:space="preserve">имеет множество встроенных математических функций </w:t>
            </w:r>
          </w:p>
          <w:p w:rsidR="003B444B" w:rsidRDefault="003B444B" w:rsidP="003B444B">
            <w:pPr>
              <w:pStyle w:val="a4"/>
              <w:numPr>
                <w:ilvl w:val="0"/>
                <w:numId w:val="1"/>
              </w:numPr>
            </w:pPr>
            <w:r>
              <w:t>Тригонометрические</w:t>
            </w:r>
          </w:p>
          <w:p w:rsidR="003B444B" w:rsidRDefault="003B444B" w:rsidP="003B444B">
            <w:pPr>
              <w:pStyle w:val="a4"/>
              <w:numPr>
                <w:ilvl w:val="0"/>
                <w:numId w:val="1"/>
              </w:numPr>
            </w:pPr>
            <w:r>
              <w:t>Обратные тригонометрические</w:t>
            </w:r>
          </w:p>
          <w:p w:rsidR="007F1511" w:rsidRDefault="007F1511" w:rsidP="003B444B">
            <w:pPr>
              <w:pStyle w:val="a4"/>
              <w:numPr>
                <w:ilvl w:val="0"/>
                <w:numId w:val="1"/>
              </w:numPr>
            </w:pPr>
            <w:r>
              <w:t xml:space="preserve">Гиперболические </w:t>
            </w:r>
          </w:p>
          <w:p w:rsidR="007F1511" w:rsidRDefault="007F1511" w:rsidP="007F1511">
            <w:pPr>
              <w:pStyle w:val="a4"/>
            </w:pPr>
            <w:r>
              <w:t>А также корень, натуральный логарифм, экспонента и модуль.</w:t>
            </w:r>
          </w:p>
          <w:p w:rsidR="007F1511" w:rsidRDefault="007F1511" w:rsidP="007F1511">
            <w:pPr>
              <w:pStyle w:val="a4"/>
            </w:pPr>
            <w:r>
              <w:t>Пример использования:</w:t>
            </w:r>
          </w:p>
          <w:p w:rsidR="007F1511" w:rsidRPr="007F1511" w:rsidRDefault="007F1511" w:rsidP="007F1511">
            <w:pPr>
              <w:pStyle w:val="a4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4337B6A" wp14:editId="3ECF0312">
                  <wp:extent cx="2095500" cy="2114550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2CDD" w:rsidRPr="00333CD3" w:rsidRDefault="003B444B" w:rsidP="007569C1">
            <w:pPr>
              <w:pStyle w:val="4"/>
            </w:pPr>
            <w:r>
              <w:t>пользовательские</w:t>
            </w:r>
          </w:p>
          <w:p w:rsidR="002C2CDD" w:rsidRDefault="007F1511" w:rsidP="007569C1">
            <w:r>
              <w:t>Пользователь также может задавать собственные функции, вот пример заданной функции и ее применения:</w:t>
            </w:r>
          </w:p>
          <w:p w:rsidR="007F1511" w:rsidRPr="007F1511" w:rsidRDefault="007F1511" w:rsidP="007569C1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5C1E84B" wp14:editId="032085D4">
                  <wp:extent cx="2152650" cy="847725"/>
                  <wp:effectExtent l="0" t="0" r="0" b="9525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0102" w:rsidRPr="007E0102" w:rsidRDefault="007F1511" w:rsidP="007E0102">
            <w:pPr>
              <w:pStyle w:val="3"/>
              <w:rPr>
                <w:lang w:val="en-US"/>
              </w:rPr>
            </w:pPr>
            <w:r>
              <w:t>Алгоритм</w:t>
            </w:r>
            <w:r w:rsidR="007E0102">
              <w:t xml:space="preserve"> работы в </w:t>
            </w:r>
            <w:r w:rsidR="007E0102">
              <w:rPr>
                <w:lang w:val="en-US"/>
              </w:rPr>
              <w:t>maxima</w:t>
            </w:r>
          </w:p>
          <w:p w:rsidR="007E0102" w:rsidRDefault="007E0102" w:rsidP="007E0102">
            <w:pPr>
              <w:pStyle w:val="af"/>
              <w:numPr>
                <w:ilvl w:val="0"/>
                <w:numId w:val="4"/>
              </w:numPr>
            </w:pPr>
            <w:r>
              <w:t xml:space="preserve">Записать свое математическое выражение </w:t>
            </w:r>
          </w:p>
          <w:p w:rsidR="007E0102" w:rsidRDefault="007E0102" w:rsidP="007E0102">
            <w:pPr>
              <w:pStyle w:val="af"/>
              <w:numPr>
                <w:ilvl w:val="0"/>
                <w:numId w:val="4"/>
              </w:numPr>
            </w:pPr>
            <w:r>
              <w:t xml:space="preserve">Посчитать </w:t>
            </w:r>
          </w:p>
          <w:p w:rsidR="00741125" w:rsidRPr="00CB2EED" w:rsidRDefault="007E0102" w:rsidP="007E0102">
            <w:pPr>
              <w:pStyle w:val="af"/>
              <w:numPr>
                <w:ilvl w:val="0"/>
                <w:numId w:val="4"/>
              </w:numPr>
            </w:pPr>
            <w:r>
              <w:t xml:space="preserve">Связать с </w:t>
            </w:r>
            <w:r w:rsidR="00CB2EED">
              <w:t>предыдущими значениями если над</w:t>
            </w:r>
          </w:p>
        </w:tc>
      </w:tr>
    </w:tbl>
    <w:p w:rsidR="004715C7" w:rsidRDefault="004715C7" w:rsidP="00CB2EED">
      <w:pPr>
        <w:pStyle w:val="a4"/>
      </w:pPr>
      <w:bookmarkStart w:id="0" w:name="_GoBack"/>
      <w:bookmarkEnd w:id="0"/>
    </w:p>
    <w:sectPr w:rsidR="004715C7" w:rsidSect="007E0102">
      <w:footerReference w:type="default" r:id="rId18"/>
      <w:footerReference w:type="first" r:id="rId19"/>
      <w:pgSz w:w="11906" w:h="16838" w:code="9"/>
      <w:pgMar w:top="862" w:right="862" w:bottom="862" w:left="862" w:header="340" w:footer="28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33AD" w:rsidRDefault="002133AD" w:rsidP="00713050">
      <w:pPr>
        <w:spacing w:line="240" w:lineRule="auto"/>
      </w:pPr>
      <w:r>
        <w:separator/>
      </w:r>
    </w:p>
  </w:endnote>
  <w:endnote w:type="continuationSeparator" w:id="0">
    <w:p w:rsidR="002133AD" w:rsidRDefault="002133AD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098A" w:rsidRPr="00CB2EED" w:rsidRDefault="00C2098A" w:rsidP="00CB2EED">
    <w:pPr>
      <w:pStyle w:val="a9"/>
      <w:jc w:val="lef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444B" w:rsidRDefault="003B444B" w:rsidP="007E0102">
    <w:pPr>
      <w:pStyle w:val="a9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33AD" w:rsidRDefault="002133AD" w:rsidP="00713050">
      <w:pPr>
        <w:spacing w:line="240" w:lineRule="auto"/>
      </w:pPr>
      <w:r>
        <w:separator/>
      </w:r>
    </w:p>
  </w:footnote>
  <w:footnote w:type="continuationSeparator" w:id="0">
    <w:p w:rsidR="002133AD" w:rsidRDefault="002133AD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12BD5"/>
    <w:multiLevelType w:val="hybridMultilevel"/>
    <w:tmpl w:val="3C7016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852C15"/>
    <w:multiLevelType w:val="hybridMultilevel"/>
    <w:tmpl w:val="3BC08518"/>
    <w:lvl w:ilvl="0" w:tplc="409AD9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490ECE"/>
    <w:multiLevelType w:val="hybridMultilevel"/>
    <w:tmpl w:val="9872B2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EE1AC4"/>
    <w:multiLevelType w:val="hybridMultilevel"/>
    <w:tmpl w:val="839C6868"/>
    <w:lvl w:ilvl="0" w:tplc="3F5618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3C"/>
    <w:rsid w:val="0002233C"/>
    <w:rsid w:val="00091382"/>
    <w:rsid w:val="000B0619"/>
    <w:rsid w:val="000B61CA"/>
    <w:rsid w:val="000B763A"/>
    <w:rsid w:val="000F7610"/>
    <w:rsid w:val="00114ED7"/>
    <w:rsid w:val="001341FA"/>
    <w:rsid w:val="00140B0E"/>
    <w:rsid w:val="001578C8"/>
    <w:rsid w:val="00183F66"/>
    <w:rsid w:val="001A5CA9"/>
    <w:rsid w:val="001B2AC1"/>
    <w:rsid w:val="001B403A"/>
    <w:rsid w:val="002133AD"/>
    <w:rsid w:val="00217980"/>
    <w:rsid w:val="00271662"/>
    <w:rsid w:val="0027404F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46A22"/>
    <w:rsid w:val="00364079"/>
    <w:rsid w:val="00387529"/>
    <w:rsid w:val="003B444B"/>
    <w:rsid w:val="003C5528"/>
    <w:rsid w:val="004077FB"/>
    <w:rsid w:val="00423741"/>
    <w:rsid w:val="00424DD9"/>
    <w:rsid w:val="0046104A"/>
    <w:rsid w:val="004715C7"/>
    <w:rsid w:val="004717C5"/>
    <w:rsid w:val="00523479"/>
    <w:rsid w:val="00543DB7"/>
    <w:rsid w:val="005729B0"/>
    <w:rsid w:val="005D27FD"/>
    <w:rsid w:val="005D5704"/>
    <w:rsid w:val="00621F8E"/>
    <w:rsid w:val="00641630"/>
    <w:rsid w:val="00646714"/>
    <w:rsid w:val="00684488"/>
    <w:rsid w:val="006963C1"/>
    <w:rsid w:val="006A3CE7"/>
    <w:rsid w:val="006C4C50"/>
    <w:rsid w:val="006D76B1"/>
    <w:rsid w:val="00713050"/>
    <w:rsid w:val="00741125"/>
    <w:rsid w:val="00746F7F"/>
    <w:rsid w:val="007569C1"/>
    <w:rsid w:val="00763832"/>
    <w:rsid w:val="007D2696"/>
    <w:rsid w:val="007E0102"/>
    <w:rsid w:val="007F1511"/>
    <w:rsid w:val="00811117"/>
    <w:rsid w:val="00814061"/>
    <w:rsid w:val="00841146"/>
    <w:rsid w:val="0088504C"/>
    <w:rsid w:val="0089210B"/>
    <w:rsid w:val="0089382B"/>
    <w:rsid w:val="008A1907"/>
    <w:rsid w:val="008C6BCA"/>
    <w:rsid w:val="008C7B50"/>
    <w:rsid w:val="008F665A"/>
    <w:rsid w:val="00922BE7"/>
    <w:rsid w:val="009754CD"/>
    <w:rsid w:val="009B3C40"/>
    <w:rsid w:val="00A42540"/>
    <w:rsid w:val="00A50939"/>
    <w:rsid w:val="00A84402"/>
    <w:rsid w:val="00A84C8D"/>
    <w:rsid w:val="00AA6A40"/>
    <w:rsid w:val="00B3214E"/>
    <w:rsid w:val="00B5664D"/>
    <w:rsid w:val="00BA5B40"/>
    <w:rsid w:val="00BD0206"/>
    <w:rsid w:val="00C125FE"/>
    <w:rsid w:val="00C2098A"/>
    <w:rsid w:val="00C5444A"/>
    <w:rsid w:val="00C612DA"/>
    <w:rsid w:val="00C7741E"/>
    <w:rsid w:val="00C875AB"/>
    <w:rsid w:val="00CA3DF1"/>
    <w:rsid w:val="00CA4581"/>
    <w:rsid w:val="00CB2EED"/>
    <w:rsid w:val="00CE18D5"/>
    <w:rsid w:val="00D04109"/>
    <w:rsid w:val="00DD6416"/>
    <w:rsid w:val="00DF4E0A"/>
    <w:rsid w:val="00E02DCD"/>
    <w:rsid w:val="00E12C60"/>
    <w:rsid w:val="00E22E87"/>
    <w:rsid w:val="00E57630"/>
    <w:rsid w:val="00E86C2B"/>
    <w:rsid w:val="00EC1372"/>
    <w:rsid w:val="00EF7CC9"/>
    <w:rsid w:val="00F207C0"/>
    <w:rsid w:val="00F20AE5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3302A88-1A5B-40E1-8CCF-02199C43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3F66"/>
    <w:rPr>
      <w:rFonts w:ascii="Cambria" w:hAnsi="Cambria"/>
    </w:rPr>
  </w:style>
  <w:style w:type="paragraph" w:styleId="1">
    <w:name w:val="heading 1"/>
    <w:basedOn w:val="a"/>
    <w:link w:val="10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2">
    <w:name w:val="heading 2"/>
    <w:basedOn w:val="a"/>
    <w:link w:val="20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3">
    <w:name w:val="heading 3"/>
    <w:basedOn w:val="a"/>
    <w:link w:val="30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4">
    <w:name w:val="heading 4"/>
    <w:basedOn w:val="a"/>
    <w:link w:val="40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3F6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a3">
    <w:name w:val="Table Grid"/>
    <w:basedOn w:val="a1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98"/>
    <w:qFormat/>
    <w:rsid w:val="00183F66"/>
    <w:pPr>
      <w:spacing w:line="240" w:lineRule="auto"/>
    </w:pPr>
    <w:rPr>
      <w:rFonts w:ascii="Cambria" w:hAnsi="Cambria"/>
    </w:rPr>
  </w:style>
  <w:style w:type="character" w:customStyle="1" w:styleId="10">
    <w:name w:val="Заголовок 1 Знак"/>
    <w:basedOn w:val="a0"/>
    <w:link w:val="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a5">
    <w:name w:val="Placeholder Text"/>
    <w:basedOn w:val="a0"/>
    <w:uiPriority w:val="99"/>
    <w:semiHidden/>
    <w:rsid w:val="00CE18D5"/>
    <w:rPr>
      <w:color w:val="808080"/>
    </w:rPr>
  </w:style>
  <w:style w:type="character" w:customStyle="1" w:styleId="40">
    <w:name w:val="Заголовок 4 Знак"/>
    <w:basedOn w:val="a0"/>
    <w:link w:val="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83F66"/>
    <w:pPr>
      <w:spacing w:line="240" w:lineRule="auto"/>
    </w:pPr>
  </w:style>
  <w:style w:type="paragraph" w:customStyle="1" w:styleId="a8">
    <w:name w:val="Инициалы"/>
    <w:basedOn w:val="a"/>
    <w:next w:val="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a7">
    <w:name w:val="Верхний колонтитул Знак"/>
    <w:basedOn w:val="a0"/>
    <w:link w:val="a6"/>
    <w:uiPriority w:val="99"/>
    <w:rsid w:val="00183F66"/>
    <w:rPr>
      <w:rFonts w:ascii="Cambria" w:hAnsi="Cambria"/>
    </w:rPr>
  </w:style>
  <w:style w:type="paragraph" w:styleId="a9">
    <w:name w:val="footer"/>
    <w:basedOn w:val="a"/>
    <w:link w:val="aa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aa">
    <w:name w:val="Нижний колонтитул Знак"/>
    <w:basedOn w:val="a0"/>
    <w:link w:val="a9"/>
    <w:uiPriority w:val="99"/>
    <w:rsid w:val="0088504C"/>
    <w:rPr>
      <w:rFonts w:asciiTheme="majorHAnsi" w:hAnsiTheme="majorHAnsi"/>
      <w:caps/>
    </w:rPr>
  </w:style>
  <w:style w:type="character" w:customStyle="1" w:styleId="80">
    <w:name w:val="Заголовок 8 Знак"/>
    <w:basedOn w:val="a0"/>
    <w:link w:val="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b">
    <w:name w:val="Title"/>
    <w:basedOn w:val="a"/>
    <w:next w:val="a"/>
    <w:link w:val="ac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c">
    <w:name w:val="Название Знак"/>
    <w:basedOn w:val="a0"/>
    <w:link w:val="ab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d">
    <w:name w:val="Subtitle"/>
    <w:basedOn w:val="a"/>
    <w:next w:val="a"/>
    <w:link w:val="ae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ae">
    <w:name w:val="Подзаголовок Знак"/>
    <w:basedOn w:val="a0"/>
    <w:link w:val="ad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183F66"/>
    <w:rPr>
      <w:rFonts w:asciiTheme="majorHAnsi" w:eastAsiaTheme="majorEastAsia" w:hAnsiTheme="majorHAnsi" w:cstheme="majorBidi"/>
      <w:color w:val="D01818" w:themeColor="accent1" w:themeShade="BF"/>
    </w:rPr>
  </w:style>
  <w:style w:type="paragraph" w:styleId="af">
    <w:name w:val="List Paragraph"/>
    <w:basedOn w:val="a"/>
    <w:uiPriority w:val="34"/>
    <w:unhideWhenUsed/>
    <w:qFormat/>
    <w:rsid w:val="007E0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is\AppData\Roaming\Microsoft\&#1064;&#1072;&#1073;&#1083;&#1086;&#1085;&#1099;\&#1041;&#1077;&#1079;&#1091;&#1087;&#1088;&#1077;&#1095;&#1085;&#1086;&#1077;%20&#1088;&#1077;&#1079;&#1102;&#1084;&#1077;%20&#1086;&#1090;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0CBBB06F6CD437CB8BCCF795F0B6A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2CB7E4-3266-478E-8C18-FF3B770772EA}"/>
      </w:docPartPr>
      <w:docPartBody>
        <w:p w:rsidR="00DE7613" w:rsidRDefault="00D07A70">
          <w:pPr>
            <w:pStyle w:val="F0CBBB06F6CD437CB8BCCF795F0B6A94"/>
          </w:pPr>
          <w:r w:rsidRPr="00387529">
            <w:t>Ваше имя</w:t>
          </w:r>
        </w:p>
      </w:docPartBody>
    </w:docPart>
    <w:docPart>
      <w:docPartPr>
        <w:name w:val="8FAAF2A40ABD41A19B897A1E911061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A272C3-1B7B-433F-8B98-C02523B740AA}"/>
      </w:docPartPr>
      <w:docPartBody>
        <w:p w:rsidR="00DE7613" w:rsidRDefault="00D07A70">
          <w:pPr>
            <w:pStyle w:val="8FAAF2A40ABD41A19B897A1E911061FE"/>
          </w:pPr>
          <w:r w:rsidRPr="00387529">
            <w:t>Профессия или сфера деятельности</w:t>
          </w:r>
        </w:p>
      </w:docPartBody>
    </w:docPart>
    <w:docPart>
      <w:docPartPr>
        <w:name w:val="15A0992994DC404D8775EC240F5B64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A8ABCC-B400-42FF-B337-F677347E36B7}"/>
      </w:docPartPr>
      <w:docPartBody>
        <w:p w:rsidR="00DE7613" w:rsidRDefault="00D07A70">
          <w:pPr>
            <w:pStyle w:val="15A0992994DC404D8775EC240F5B64D2"/>
          </w:pPr>
          <w:r>
            <w:rPr>
              <w:lang w:bidi="ru-RU"/>
            </w:rPr>
            <w:t>ССЫЛКА НА ДРУГИЕ ИНТЕРНЕТ-РЕСУРСЫ:</w:t>
          </w:r>
          <w:r w:rsidRPr="00333CD3">
            <w:rPr>
              <w:lang w:bidi="ru-RU"/>
            </w:rPr>
            <w:t xml:space="preserve"> Образцы работ/веб-сайт/блог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A70"/>
    <w:rsid w:val="0037419C"/>
    <w:rsid w:val="00D07A70"/>
    <w:rsid w:val="00DE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7C29F6639664B2FAD63845428F8A90C">
    <w:name w:val="67C29F6639664B2FAD63845428F8A90C"/>
  </w:style>
  <w:style w:type="paragraph" w:customStyle="1" w:styleId="069830E4825946159583A7CE8B836B02">
    <w:name w:val="069830E4825946159583A7CE8B836B02"/>
  </w:style>
  <w:style w:type="paragraph" w:customStyle="1" w:styleId="ACCDC39029B041AD9514E45743DF3703">
    <w:name w:val="ACCDC39029B041AD9514E45743DF3703"/>
  </w:style>
  <w:style w:type="paragraph" w:customStyle="1" w:styleId="72BA27090669459FBC13F0C0E6FD61F4">
    <w:name w:val="72BA27090669459FBC13F0C0E6FD61F4"/>
  </w:style>
  <w:style w:type="paragraph" w:customStyle="1" w:styleId="4FEAE0F84FED4D209726EED10C2CBF35">
    <w:name w:val="4FEAE0F84FED4D209726EED10C2CBF35"/>
  </w:style>
  <w:style w:type="paragraph" w:customStyle="1" w:styleId="F0CBBB06F6CD437CB8BCCF795F0B6A94">
    <w:name w:val="F0CBBB06F6CD437CB8BCCF795F0B6A94"/>
  </w:style>
  <w:style w:type="paragraph" w:customStyle="1" w:styleId="8FAAF2A40ABD41A19B897A1E911061FE">
    <w:name w:val="8FAAF2A40ABD41A19B897A1E911061FE"/>
  </w:style>
  <w:style w:type="paragraph" w:customStyle="1" w:styleId="15A0992994DC404D8775EC240F5B64D2">
    <w:name w:val="15A0992994DC404D8775EC240F5B64D2"/>
  </w:style>
  <w:style w:type="paragraph" w:customStyle="1" w:styleId="2073085782664180B5CF88DACD7A7D71">
    <w:name w:val="2073085782664180B5CF88DACD7A7D71"/>
  </w:style>
  <w:style w:type="paragraph" w:customStyle="1" w:styleId="9231EF94508C461EBB69A80E0EEC0D02">
    <w:name w:val="9231EF94508C461EBB69A80E0EEC0D02"/>
  </w:style>
  <w:style w:type="paragraph" w:customStyle="1" w:styleId="B1FFE2EADFBC495BBEB6EBB8E2FAE5B2">
    <w:name w:val="B1FFE2EADFBC495BBEB6EBB8E2FAE5B2"/>
  </w:style>
  <w:style w:type="paragraph" w:customStyle="1" w:styleId="36AA404AA368406A95AED9DAF4AB31AF">
    <w:name w:val="36AA404AA368406A95AED9DAF4AB31AF"/>
  </w:style>
  <w:style w:type="paragraph" w:customStyle="1" w:styleId="C812646B84F44499BD00ECA202C8B890">
    <w:name w:val="C812646B84F44499BD00ECA202C8B890"/>
  </w:style>
  <w:style w:type="paragraph" w:customStyle="1" w:styleId="213682A575AF4A389B7213CB3EFB4D88">
    <w:name w:val="213682A575AF4A389B7213CB3EFB4D88"/>
  </w:style>
  <w:style w:type="paragraph" w:customStyle="1" w:styleId="6FC22818649040AF9751F5D3DF8BAAE5">
    <w:name w:val="6FC22818649040AF9751F5D3DF8BAAE5"/>
  </w:style>
  <w:style w:type="paragraph" w:customStyle="1" w:styleId="9F89C1DE933646ABA4313C3B7EC6B91D">
    <w:name w:val="9F89C1DE933646ABA4313C3B7EC6B91D"/>
  </w:style>
  <w:style w:type="paragraph" w:customStyle="1" w:styleId="A34AF1DBBCEC44798C0AE97284C5B5A9">
    <w:name w:val="A34AF1DBBCEC44798C0AE97284C5B5A9"/>
  </w:style>
  <w:style w:type="paragraph" w:customStyle="1" w:styleId="F77BB6834DB046C78192F0B74DD0A0E1">
    <w:name w:val="F77BB6834DB046C78192F0B74DD0A0E1"/>
  </w:style>
  <w:style w:type="paragraph" w:customStyle="1" w:styleId="3C8F52B5B34C4193936BAB7B34CB674A">
    <w:name w:val="3C8F52B5B34C4193936BAB7B34CB674A"/>
  </w:style>
  <w:style w:type="paragraph" w:customStyle="1" w:styleId="6270B3207D164573AD21FAACDD67B36A">
    <w:name w:val="6270B3207D164573AD21FAACDD67B36A"/>
  </w:style>
  <w:style w:type="paragraph" w:customStyle="1" w:styleId="AC69C7B447D1406194BA1C9799191A18">
    <w:name w:val="AC69C7B447D1406194BA1C9799191A18"/>
  </w:style>
  <w:style w:type="paragraph" w:customStyle="1" w:styleId="998BF00CB98B401385012B7DA5AFAD92">
    <w:name w:val="998BF00CB98B401385012B7DA5AFAD92"/>
  </w:style>
  <w:style w:type="paragraph" w:customStyle="1" w:styleId="11CBF01671E941B08C64F439748AC9D5">
    <w:name w:val="11CBF01671E941B08C64F439748AC9D5"/>
  </w:style>
  <w:style w:type="paragraph" w:customStyle="1" w:styleId="17D12AEFAE3D436284801274EB8D395B">
    <w:name w:val="17D12AEFAE3D436284801274EB8D395B"/>
  </w:style>
  <w:style w:type="paragraph" w:customStyle="1" w:styleId="FB2057E3F8C542EDB8DB45FC60046341">
    <w:name w:val="FB2057E3F8C542EDB8DB45FC60046341"/>
  </w:style>
  <w:style w:type="paragraph" w:customStyle="1" w:styleId="927595DE6E774FED8A9EC45AFB217061">
    <w:name w:val="927595DE6E774FED8A9EC45AFB217061"/>
  </w:style>
  <w:style w:type="paragraph" w:customStyle="1" w:styleId="065DD7BE711B464E9B60833DDBB86D3D">
    <w:name w:val="065DD7BE711B464E9B60833DDBB86D3D"/>
  </w:style>
  <w:style w:type="paragraph" w:customStyle="1" w:styleId="1C8CBDDAB61642F086A057C4F0A542B2">
    <w:name w:val="1C8CBDDAB61642F086A057C4F0A542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B00151-284B-4F0E-9F1D-521DC1338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Безупречное резюме от MOO</Template>
  <TotalTime>59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Основы работы</dc:subject>
  <dc:creator>Maxima</dc:creator>
  <cp:keywords/>
  <dc:description>Алгоритмы | Интерфейс</dc:description>
  <cp:lastModifiedBy>Пользователь Windows</cp:lastModifiedBy>
  <cp:revision>3</cp:revision>
  <dcterms:created xsi:type="dcterms:W3CDTF">2018-10-13T12:49:00Z</dcterms:created>
  <dcterms:modified xsi:type="dcterms:W3CDTF">2018-10-26T08:44:00Z</dcterms:modified>
</cp:coreProperties>
</file>